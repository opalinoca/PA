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4D326" w14:textId="3F0228F2" w:rsidR="00B2660F" w:rsidRDefault="0062569C">
      <w:pPr>
        <w:pStyle w:val="Nome"/>
      </w:pPr>
      <w:r>
        <w:t>Gisele dos santos Vieira</w:t>
      </w:r>
    </w:p>
    <w:p w14:paraId="2D329E2D" w14:textId="4A87C9B5" w:rsidR="00B2660F" w:rsidRDefault="00B2660F">
      <w:pPr>
        <w:pStyle w:val="InformaesdeContato"/>
      </w:pPr>
      <w:r>
        <w:t>Dados pessoais:</w:t>
      </w:r>
    </w:p>
    <w:p w14:paraId="56520C61" w14:textId="18253395" w:rsidR="00B2660F" w:rsidRDefault="0067751B">
      <w:pPr>
        <w:pStyle w:val="InformaesdeContato"/>
      </w:pPr>
      <w:r>
        <w:t>Brasileira</w:t>
      </w:r>
    </w:p>
    <w:p w14:paraId="2F3AD12D" w14:textId="50E99CD6" w:rsidR="009D44E7" w:rsidRDefault="00DE207B">
      <w:pPr>
        <w:pStyle w:val="InformaesdeContato"/>
      </w:pPr>
      <w:r>
        <w:t>Endereço: Rua Vicente Aprígio, 553 – CEP: 08431-090</w:t>
      </w:r>
    </w:p>
    <w:p w14:paraId="0FDFFDAC" w14:textId="663893C6" w:rsidR="001E33B8" w:rsidRDefault="001E33B8">
      <w:pPr>
        <w:pStyle w:val="InformaesdeContato"/>
      </w:pPr>
      <w:r>
        <w:t>Bairro: Guaianazes – São Paulo, SP</w:t>
      </w:r>
    </w:p>
    <w:p w14:paraId="2389F90F" w14:textId="26DC1E9A" w:rsidR="0067751B" w:rsidRDefault="0067751B">
      <w:pPr>
        <w:pStyle w:val="InformaesdeContato"/>
      </w:pPr>
      <w:r>
        <w:t>Telefone celular: +55</w:t>
      </w:r>
      <w:r w:rsidR="008D3652">
        <w:t>(</w:t>
      </w:r>
      <w:r>
        <w:t>11</w:t>
      </w:r>
      <w:r w:rsidR="008D3652">
        <w:t>)</w:t>
      </w:r>
      <w:r>
        <w:t>979563009/</w:t>
      </w:r>
      <w:r w:rsidR="00D55390">
        <w:t>+55</w:t>
      </w:r>
      <w:r w:rsidR="008D3652">
        <w:t>(</w:t>
      </w:r>
      <w:r w:rsidR="00D55390">
        <w:t>11</w:t>
      </w:r>
      <w:r w:rsidR="008D3652">
        <w:t>)</w:t>
      </w:r>
      <w:r w:rsidR="00295055">
        <w:t>959</w:t>
      </w:r>
      <w:r w:rsidR="00307761">
        <w:t>71</w:t>
      </w:r>
      <w:r w:rsidR="008D3652">
        <w:t>-4394</w:t>
      </w:r>
    </w:p>
    <w:p w14:paraId="346567FD" w14:textId="77777777" w:rsidR="001E33B8" w:rsidRDefault="001E33B8">
      <w:pPr>
        <w:pStyle w:val="InformaesdeContato"/>
      </w:pPr>
    </w:p>
    <w:sdt>
      <w:sdtPr>
        <w:id w:val="-1179423465"/>
        <w:placeholder>
          <w:docPart w:val="893AE284B5D59841A6CCEB4C4189F1ED"/>
        </w:placeholder>
        <w:temporary/>
        <w:showingPlcHdr/>
        <w15:appearance w15:val="hidden"/>
      </w:sdtPr>
      <w:sdtEndPr/>
      <w:sdtContent>
        <w:p w14:paraId="142C65CB" w14:textId="0ACC8506" w:rsidR="00203EBF" w:rsidRPr="002D0DC4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14:paraId="3C2BA24F" w14:textId="53C2221F" w:rsidR="00203EBF" w:rsidRPr="00203EBF" w:rsidRDefault="00203EBF" w:rsidP="00203EBF">
      <w:pPr>
        <w:rPr>
          <w:lang w:bidi="ar-SA"/>
        </w:rPr>
      </w:pPr>
      <w:r>
        <w:rPr>
          <w:lang w:bidi="ar-SA"/>
        </w:rPr>
        <w:t>Colaborar em um ambiente de trabalho onde possa colocar em prática</w:t>
      </w:r>
      <w:r w:rsidR="002D0DC4">
        <w:rPr>
          <w:lang w:bidi="ar-SA"/>
        </w:rPr>
        <w:t xml:space="preserve"> meus conhecimentos em favor da instituição na qual viso integrar, focando sempre o benefício e o crescimento da organização e o crescimento profissional.</w:t>
      </w:r>
    </w:p>
    <w:p w14:paraId="1C7450C6" w14:textId="0297ECA1" w:rsidR="009D44E7" w:rsidRDefault="00305237">
      <w:pPr>
        <w:pStyle w:val="Ttulo1"/>
      </w:pPr>
      <w:r>
        <w:t>Experiências profissionais</w:t>
      </w:r>
    </w:p>
    <w:p w14:paraId="354B8E34" w14:textId="662B0E6E" w:rsidR="009D44E7" w:rsidRDefault="00255527">
      <w:r>
        <w:t xml:space="preserve">• </w:t>
      </w:r>
      <w:r w:rsidR="00305237">
        <w:t xml:space="preserve">Cheque </w:t>
      </w:r>
      <w:proofErr w:type="spellStart"/>
      <w:r w:rsidR="00305237">
        <w:t>pré</w:t>
      </w:r>
      <w:proofErr w:type="spellEnd"/>
      <w:r w:rsidR="00305237">
        <w:t xml:space="preserve"> – divulgação</w:t>
      </w:r>
    </w:p>
    <w:p w14:paraId="2E9B254D" w14:textId="2290FC36" w:rsidR="009D44E7" w:rsidRDefault="00E92EB3">
      <w:r>
        <w:t>Cargo: Promotora de vendas / Período:</w:t>
      </w:r>
      <w:r w:rsidR="000235EF">
        <w:t xml:space="preserve"> 08/2011 á 03/2014</w:t>
      </w:r>
    </w:p>
    <w:p w14:paraId="2F28639B" w14:textId="77777777" w:rsidR="00DC0A4A" w:rsidRDefault="00DC0A4A"/>
    <w:p w14:paraId="4DEC6BF8" w14:textId="227944AB" w:rsidR="009D44E7" w:rsidRDefault="001A0470" w:rsidP="001A0470">
      <w:pPr>
        <w:pStyle w:val="Commarcadores"/>
        <w:numPr>
          <w:ilvl w:val="0"/>
          <w:numId w:val="0"/>
        </w:numPr>
        <w:ind w:left="216" w:hanging="216"/>
      </w:pPr>
      <w:r>
        <w:t>• Suporte</w:t>
      </w:r>
    </w:p>
    <w:p w14:paraId="214C11B7" w14:textId="3B820FCB" w:rsidR="001A0470" w:rsidRDefault="001A0470" w:rsidP="001A0470">
      <w:pPr>
        <w:pStyle w:val="Commarcadores"/>
        <w:numPr>
          <w:ilvl w:val="0"/>
          <w:numId w:val="0"/>
        </w:numPr>
        <w:ind w:left="216" w:hanging="216"/>
      </w:pPr>
      <w:r>
        <w:t xml:space="preserve">Cargo: Atendente </w:t>
      </w:r>
      <w:proofErr w:type="spellStart"/>
      <w:r>
        <w:t>Call</w:t>
      </w:r>
      <w:proofErr w:type="spellEnd"/>
      <w:r>
        <w:t xml:space="preserve"> Center / Período: 08/2013 á 02/2014</w:t>
      </w:r>
    </w:p>
    <w:p w14:paraId="07A4BA76" w14:textId="77777777" w:rsidR="00DC0A4A" w:rsidRDefault="00DC0A4A" w:rsidP="001A0470">
      <w:pPr>
        <w:pStyle w:val="Commarcadores"/>
        <w:numPr>
          <w:ilvl w:val="0"/>
          <w:numId w:val="0"/>
        </w:numPr>
        <w:ind w:left="216" w:hanging="216"/>
      </w:pPr>
    </w:p>
    <w:p w14:paraId="00E4CFE0" w14:textId="41427E14" w:rsidR="00DC0A4A" w:rsidRDefault="00DC0A4A" w:rsidP="001A0470">
      <w:pPr>
        <w:pStyle w:val="Commarcadores"/>
        <w:numPr>
          <w:ilvl w:val="0"/>
          <w:numId w:val="0"/>
        </w:numPr>
        <w:ind w:left="216" w:hanging="216"/>
      </w:pPr>
      <w:r>
        <w:t>• CDL São Paulo SPC Brasil</w:t>
      </w:r>
    </w:p>
    <w:p w14:paraId="2EEBA8C6" w14:textId="47DDAF84" w:rsidR="00DC0A4A" w:rsidRDefault="00DC0A4A" w:rsidP="001A0470">
      <w:pPr>
        <w:pStyle w:val="Commarcadores"/>
        <w:numPr>
          <w:ilvl w:val="0"/>
          <w:numId w:val="0"/>
        </w:numPr>
        <w:ind w:left="216" w:hanging="216"/>
      </w:pPr>
      <w:r>
        <w:t xml:space="preserve">Cargo: Aj. </w:t>
      </w:r>
      <w:r w:rsidR="0046074D">
        <w:t>Geral Administração</w:t>
      </w:r>
    </w:p>
    <w:p w14:paraId="1EA33877" w14:textId="5B08CC33" w:rsidR="0046074D" w:rsidRDefault="0046074D" w:rsidP="001A0470">
      <w:pPr>
        <w:pStyle w:val="Commarcadores"/>
        <w:numPr>
          <w:ilvl w:val="0"/>
          <w:numId w:val="0"/>
        </w:numPr>
        <w:ind w:left="216" w:hanging="216"/>
      </w:pPr>
      <w:r>
        <w:t>Período: 07</w:t>
      </w:r>
      <w:r w:rsidR="000C5E0B">
        <w:t>/2019 à 09/2019</w:t>
      </w:r>
    </w:p>
    <w:sdt>
      <w:sdtPr>
        <w:id w:val="720946933"/>
        <w:placeholder>
          <w:docPart w:val="D6B12B13D3DAD64B9139B210FDD59B39"/>
        </w:placeholder>
        <w:temporary/>
        <w:showingPlcHdr/>
        <w15:appearance w15:val="hidden"/>
      </w:sdtPr>
      <w:sdtEndPr/>
      <w:sdtContent>
        <w:p w14:paraId="01F6DF44" w14:textId="77777777"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14:paraId="76DFE2D4" w14:textId="3A181B06" w:rsidR="009D44E7" w:rsidRDefault="009E26D3">
      <w:r>
        <w:t>• Ensino médio completo</w:t>
      </w:r>
    </w:p>
    <w:p w14:paraId="49D18ECB" w14:textId="123AFE18" w:rsidR="009E26D3" w:rsidRDefault="009E26D3"/>
    <w:p w14:paraId="7C328EAB" w14:textId="41B7EEA4" w:rsidR="009E26D3" w:rsidRDefault="009E26D3">
      <w:pPr>
        <w:rPr>
          <w:b/>
          <w:bCs/>
        </w:rPr>
      </w:pPr>
      <w:r>
        <w:rPr>
          <w:b/>
          <w:bCs/>
        </w:rPr>
        <w:t xml:space="preserve">Cursos </w:t>
      </w:r>
      <w:r w:rsidR="0089754A">
        <w:rPr>
          <w:b/>
          <w:bCs/>
        </w:rPr>
        <w:t>Extracurriculares:</w:t>
      </w:r>
    </w:p>
    <w:p w14:paraId="484AEDFB" w14:textId="4A1B506A" w:rsidR="0089754A" w:rsidRDefault="0089754A">
      <w:r>
        <w:rPr>
          <w:b/>
          <w:bCs/>
        </w:rPr>
        <w:t>•</w:t>
      </w:r>
      <w:r>
        <w:t xml:space="preserve"> Inglês – Cultura Inglesa </w:t>
      </w:r>
    </w:p>
    <w:p w14:paraId="14E8C648" w14:textId="7E619A81" w:rsidR="0089754A" w:rsidRDefault="0089754A">
      <w:r>
        <w:rPr>
          <w:b/>
          <w:bCs/>
        </w:rPr>
        <w:t>•</w:t>
      </w:r>
      <w:r>
        <w:t xml:space="preserve"> </w:t>
      </w:r>
      <w:r w:rsidR="00DD33DE">
        <w:t xml:space="preserve">Informática – Windows, Excel, Internet </w:t>
      </w:r>
    </w:p>
    <w:p w14:paraId="01713157" w14:textId="06171260" w:rsidR="00DD33DE" w:rsidRDefault="00DD33DE">
      <w:r>
        <w:rPr>
          <w:b/>
          <w:bCs/>
        </w:rPr>
        <w:lastRenderedPageBreak/>
        <w:t xml:space="preserve">• </w:t>
      </w:r>
      <w:r>
        <w:t>Departamento Pessoal</w:t>
      </w:r>
    </w:p>
    <w:p w14:paraId="3E28A107" w14:textId="19BB1BB6" w:rsidR="00DD33DE" w:rsidRDefault="00DD33DE">
      <w:r>
        <w:rPr>
          <w:b/>
          <w:bCs/>
        </w:rPr>
        <w:t xml:space="preserve">• </w:t>
      </w:r>
      <w:r>
        <w:t>Telemarketing</w:t>
      </w:r>
    </w:p>
    <w:p w14:paraId="3A22DD16" w14:textId="0AF91788" w:rsidR="00DD33DE" w:rsidRPr="00865E17" w:rsidRDefault="00865E17">
      <w:r>
        <w:rPr>
          <w:b/>
          <w:bCs/>
        </w:rPr>
        <w:t xml:space="preserve">• </w:t>
      </w:r>
      <w:r>
        <w:t>Experiência no atendimento ao cliente – Integração: Consultoria e treinamento.</w:t>
      </w:r>
    </w:p>
    <w:sdt>
      <w:sdtPr>
        <w:id w:val="520597245"/>
        <w:placeholder>
          <w:docPart w:val="E6F989B3373FCF4DA0F362356A34DDF6"/>
        </w:placeholder>
        <w:temporary/>
        <w:showingPlcHdr/>
        <w15:appearance w15:val="hidden"/>
      </w:sdtPr>
      <w:sdtEndPr/>
      <w:sdtContent>
        <w:p w14:paraId="060DE8E4" w14:textId="77777777" w:rsidR="009D44E7" w:rsidRDefault="0056196A">
          <w:pPr>
            <w:pStyle w:val="Ttulo1"/>
          </w:pPr>
          <w:r>
            <w:rPr>
              <w:lang w:bidi="pt-BR"/>
            </w:rPr>
            <w:t>Prêmios e Reconhecimentos</w:t>
          </w:r>
        </w:p>
      </w:sdtContent>
    </w:sdt>
    <w:p w14:paraId="0C3DDBE9" w14:textId="7881A1FC" w:rsidR="009D44E7" w:rsidRDefault="00C678A2">
      <w:pPr>
        <w:pStyle w:val="Commarcadores"/>
      </w:pPr>
      <w:r>
        <w:t xml:space="preserve">Tive um ano e meio de experiência na área administrativa e </w:t>
      </w:r>
      <w:proofErr w:type="spellStart"/>
      <w:r>
        <w:t>Call</w:t>
      </w:r>
      <w:proofErr w:type="spellEnd"/>
      <w:r>
        <w:t xml:space="preserve"> Center. </w:t>
      </w:r>
      <w:r w:rsidR="009F1515">
        <w:t xml:space="preserve">Tenho extrema facilidade no relacionamento com clientes, </w:t>
      </w:r>
      <w:r w:rsidR="00D62947">
        <w:t xml:space="preserve">sou </w:t>
      </w:r>
      <w:r w:rsidR="009F1515">
        <w:t xml:space="preserve">flexível, </w:t>
      </w:r>
      <w:r w:rsidR="00D62947">
        <w:t xml:space="preserve">tenho </w:t>
      </w:r>
      <w:r w:rsidR="009F1515">
        <w:t xml:space="preserve">comprometimento, </w:t>
      </w:r>
      <w:r w:rsidR="00D62947">
        <w:t>busco</w:t>
      </w:r>
      <w:r w:rsidR="009F1515">
        <w:t xml:space="preserve"> sempre aprimoramento</w:t>
      </w:r>
      <w:r w:rsidR="00F44D98">
        <w:t xml:space="preserve"> para rotinas diárias, boa comunicação e muita habilidade para lidar com pessoas.</w:t>
      </w:r>
    </w:p>
    <w:p w14:paraId="470FC226" w14:textId="401C402E" w:rsidR="007C12B4" w:rsidRDefault="007C12B4" w:rsidP="007C12B4">
      <w:pPr>
        <w:pStyle w:val="Commarcadores"/>
        <w:numPr>
          <w:ilvl w:val="0"/>
          <w:numId w:val="0"/>
        </w:numPr>
        <w:ind w:left="216" w:hanging="216"/>
      </w:pPr>
      <w:r>
        <w:t>Experiência em atendimento ao público, telemarketing ativo e receptivo</w:t>
      </w:r>
      <w:r w:rsidR="00FD0B20">
        <w:t xml:space="preserve"> e venda de planos de saúde.</w:t>
      </w:r>
    </w:p>
    <w:sectPr w:rsidR="007C12B4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B141" w14:textId="77777777" w:rsidR="005B55C1" w:rsidRDefault="005B55C1">
      <w:r>
        <w:rPr>
          <w:lang w:bidi="pt-BR"/>
        </w:rPr>
        <w:separator/>
      </w:r>
    </w:p>
  </w:endnote>
  <w:endnote w:type="continuationSeparator" w:id="0">
    <w:p w14:paraId="2DC45145" w14:textId="77777777" w:rsidR="005B55C1" w:rsidRDefault="005B55C1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FA8C8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5CFF2" w14:textId="77777777" w:rsidR="005B55C1" w:rsidRDefault="005B55C1">
      <w:r>
        <w:rPr>
          <w:lang w:bidi="pt-BR"/>
        </w:rPr>
        <w:separator/>
      </w:r>
    </w:p>
  </w:footnote>
  <w:footnote w:type="continuationSeparator" w:id="0">
    <w:p w14:paraId="5ED56619" w14:textId="77777777" w:rsidR="005B55C1" w:rsidRDefault="005B55C1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0D84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45802B6" wp14:editId="7F6CC61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B152BA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FD53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F89FF3" wp14:editId="7F1CF24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87BF87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AF89FF3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">
              <v:shape id="Quadr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487BF87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9C"/>
    <w:rsid w:val="000235EF"/>
    <w:rsid w:val="000C5E0B"/>
    <w:rsid w:val="001A0470"/>
    <w:rsid w:val="001E33B8"/>
    <w:rsid w:val="001E3869"/>
    <w:rsid w:val="00203EBF"/>
    <w:rsid w:val="00255527"/>
    <w:rsid w:val="00295055"/>
    <w:rsid w:val="002D0DC4"/>
    <w:rsid w:val="00305237"/>
    <w:rsid w:val="00307761"/>
    <w:rsid w:val="0046074D"/>
    <w:rsid w:val="004B2B0F"/>
    <w:rsid w:val="004F4C4E"/>
    <w:rsid w:val="0056196A"/>
    <w:rsid w:val="005B55C1"/>
    <w:rsid w:val="0062569C"/>
    <w:rsid w:val="0067751B"/>
    <w:rsid w:val="007A3020"/>
    <w:rsid w:val="007C12B4"/>
    <w:rsid w:val="00865E17"/>
    <w:rsid w:val="0089754A"/>
    <w:rsid w:val="008D3652"/>
    <w:rsid w:val="009D44E7"/>
    <w:rsid w:val="009E26D3"/>
    <w:rsid w:val="009F1515"/>
    <w:rsid w:val="00B2660F"/>
    <w:rsid w:val="00C678A2"/>
    <w:rsid w:val="00D55390"/>
    <w:rsid w:val="00D62947"/>
    <w:rsid w:val="00DC0A4A"/>
    <w:rsid w:val="00DD33DE"/>
    <w:rsid w:val="00DE207B"/>
    <w:rsid w:val="00E92EB3"/>
    <w:rsid w:val="00F44D98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CEBCA"/>
  <w15:chartTrackingRefBased/>
  <w15:docId w15:val="{276C5847-C6C5-3C46-9B90-1779507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9FDA8FD-6DA5-D946-A328-288EF40893C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3AE284B5D59841A6CCEB4C4189F1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D43566-C077-C444-88C4-9B4CD8F54F67}"/>
      </w:docPartPr>
      <w:docPartBody>
        <w:p w:rsidR="00000000" w:rsidRDefault="00B122E7">
          <w:pPr>
            <w:pStyle w:val="893AE284B5D59841A6CCEB4C4189F1ED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6B12B13D3DAD64B9139B210FDD59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BF9F77-9E51-CB45-9731-1E4BB7CB0C95}"/>
      </w:docPartPr>
      <w:docPartBody>
        <w:p w:rsidR="00000000" w:rsidRDefault="00B122E7">
          <w:pPr>
            <w:pStyle w:val="D6B12B13D3DAD64B9139B210FDD59B3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E6F989B3373FCF4DA0F362356A34D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AB0E6-130F-074F-970D-54861A9985C7}"/>
      </w:docPartPr>
      <w:docPartBody>
        <w:p w:rsidR="00000000" w:rsidRDefault="00B122E7">
          <w:pPr>
            <w:pStyle w:val="E6F989B3373FCF4DA0F362356A34DDF6"/>
          </w:pPr>
          <w:r>
            <w:rPr>
              <w:lang w:bidi="pt-BR"/>
            </w:rPr>
            <w:t>Prêmios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E7"/>
    <w:rsid w:val="00B1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979D3885C2D184C94A50FA05B586F97">
    <w:name w:val="F979D3885C2D184C94A50FA05B586F97"/>
  </w:style>
  <w:style w:type="paragraph" w:customStyle="1" w:styleId="C4E30F63236C3F44AC76BDF401948205">
    <w:name w:val="C4E30F63236C3F44AC76BDF401948205"/>
  </w:style>
  <w:style w:type="paragraph" w:customStyle="1" w:styleId="893AE284B5D59841A6CCEB4C4189F1ED">
    <w:name w:val="893AE284B5D59841A6CCEB4C4189F1ED"/>
  </w:style>
  <w:style w:type="paragraph" w:customStyle="1" w:styleId="7B71ADF82394A2429DF6705659680545">
    <w:name w:val="7B71ADF82394A2429DF6705659680545"/>
  </w:style>
  <w:style w:type="paragraph" w:customStyle="1" w:styleId="4527D4931DD3C548AF051DD614C0461C">
    <w:name w:val="4527D4931DD3C548AF051DD614C0461C"/>
  </w:style>
  <w:style w:type="paragraph" w:customStyle="1" w:styleId="95817E253B6F154A9BF54723614A3DC3">
    <w:name w:val="95817E253B6F154A9BF54723614A3DC3"/>
  </w:style>
  <w:style w:type="paragraph" w:customStyle="1" w:styleId="6DA0391A2892F3439D499568D40F6A74">
    <w:name w:val="6DA0391A2892F3439D499568D40F6A74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6B99C7FDD2AD824196CF005EF512F8C4">
    <w:name w:val="6B99C7FDD2AD824196CF005EF512F8C4"/>
  </w:style>
  <w:style w:type="paragraph" w:customStyle="1" w:styleId="D6B12B13D3DAD64B9139B210FDD59B39">
    <w:name w:val="D6B12B13D3DAD64B9139B210FDD59B39"/>
  </w:style>
  <w:style w:type="paragraph" w:customStyle="1" w:styleId="CD4CEB48CC3E604FBC8B4289E2CF1200">
    <w:name w:val="CD4CEB48CC3E604FBC8B4289E2CF1200"/>
  </w:style>
  <w:style w:type="paragraph" w:customStyle="1" w:styleId="E6F989B3373FCF4DA0F362356A34DDF6">
    <w:name w:val="E6F989B3373FCF4DA0F362356A34DDF6"/>
  </w:style>
  <w:style w:type="paragraph" w:customStyle="1" w:styleId="FD776D3DA489BF4AA78E08926A73E060">
    <w:name w:val="FD776D3DA489BF4AA78E08926A73E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167-31CF-409E-8A4F-5998C5B19D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{29FDA8FD-6DA5-D946-A328-288EF40893CC}tf50002018.dotx</Template>
  <TotalTime>22</TotalTime>
  <Pages>2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Vieira</dc:creator>
  <cp:keywords/>
  <dc:description/>
  <cp:lastModifiedBy>Aline Vieira</cp:lastModifiedBy>
  <cp:revision>32</cp:revision>
  <dcterms:created xsi:type="dcterms:W3CDTF">2020-07-20T23:43:00Z</dcterms:created>
  <dcterms:modified xsi:type="dcterms:W3CDTF">2020-07-21T00:05:00Z</dcterms:modified>
</cp:coreProperties>
</file>